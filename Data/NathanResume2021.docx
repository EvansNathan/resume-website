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84"/>
      </w:tblGrid>
      <w:tr w:rsidR="00692703" w:rsidRPr="00CF1A49" w14:paraId="5B37DD7F" w14:textId="77777777" w:rsidTr="00572A15">
        <w:trPr>
          <w:trHeight w:hRule="exact" w:val="213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23B702" w14:textId="77777777" w:rsidR="00692703" w:rsidRPr="00CF1A49" w:rsidRDefault="00A2544C" w:rsidP="00913946">
            <w:pPr>
              <w:pStyle w:val="Title"/>
            </w:pPr>
            <w:bookmarkStart w:id="0" w:name="_Hlk75423628"/>
            <w:r>
              <w:t>Nathan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Evans</w:t>
            </w:r>
          </w:p>
          <w:p w14:paraId="70309354" w14:textId="3485EEA7" w:rsidR="00692703" w:rsidRPr="00CF1A49" w:rsidRDefault="00A2544C" w:rsidP="00913946">
            <w:pPr>
              <w:pStyle w:val="ContactInfo"/>
              <w:contextualSpacing w:val="0"/>
            </w:pPr>
            <w:r>
              <w:t>10035 Goler Wash Ct Reno, NV 89521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7A9446B88C24114A1FE601A83F26AC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547E43">
              <w:t>(</w:t>
            </w:r>
            <w:r>
              <w:t>775</w:t>
            </w:r>
            <w:r w:rsidR="00547E43">
              <w:t>)</w:t>
            </w:r>
            <w:r>
              <w:t>315</w:t>
            </w:r>
            <w:r w:rsidR="00547E43">
              <w:t>-</w:t>
            </w:r>
            <w:r>
              <w:t>1203</w:t>
            </w:r>
          </w:p>
          <w:p w14:paraId="2F680730" w14:textId="77777777" w:rsidR="00692703" w:rsidRDefault="00A2544C" w:rsidP="00913946">
            <w:pPr>
              <w:pStyle w:val="ContactInfoEmphasis"/>
              <w:contextualSpacing w:val="0"/>
            </w:pPr>
            <w:r>
              <w:t>nathanevans@</w:t>
            </w:r>
            <w:r w:rsidR="00E95609">
              <w:t>nevada</w:t>
            </w:r>
            <w:r>
              <w:t>.</w:t>
            </w:r>
            <w:r w:rsidR="00E95609">
              <w:t>unr</w:t>
            </w:r>
            <w:r>
              <w:t>.edu</w:t>
            </w:r>
            <w:r w:rsidR="00692703" w:rsidRPr="00CF1A49">
              <w:t xml:space="preserve"> </w:t>
            </w:r>
            <w:bookmarkEnd w:id="0"/>
          </w:p>
          <w:p w14:paraId="4BE4A414" w14:textId="19FC98E6" w:rsidR="00572A15" w:rsidRDefault="00572A15" w:rsidP="00913946">
            <w:pPr>
              <w:pStyle w:val="ContactInfoEmphasis"/>
              <w:contextualSpacing w:val="0"/>
            </w:pPr>
            <w:hyperlink r:id="rId8" w:history="1">
              <w:r w:rsidRPr="00770800">
                <w:rPr>
                  <w:rStyle w:val="Hyperlink"/>
                </w:rPr>
                <w:t>https://github.com/EvansNathan</w:t>
              </w:r>
            </w:hyperlink>
          </w:p>
          <w:p w14:paraId="1290E1EC" w14:textId="7C50A175" w:rsidR="00572A15" w:rsidRPr="00CF1A49" w:rsidRDefault="00572A15" w:rsidP="00913946">
            <w:pPr>
              <w:pStyle w:val="ContactInfoEmphasis"/>
              <w:contextualSpacing w:val="0"/>
            </w:pPr>
            <w:r w:rsidRPr="00572A15">
              <w:t>https://banjo-pancake.itch.io</w:t>
            </w:r>
          </w:p>
        </w:tc>
      </w:tr>
      <w:tr w:rsidR="009571D8" w:rsidRPr="00CF1A49" w14:paraId="7049B4F7" w14:textId="77777777" w:rsidTr="0014585F">
        <w:trPr>
          <w:trHeight w:val="518"/>
        </w:trPr>
        <w:tc>
          <w:tcPr>
            <w:tcW w:w="9360" w:type="dxa"/>
            <w:tcMar>
              <w:top w:w="432" w:type="dxa"/>
            </w:tcMar>
          </w:tcPr>
          <w:p w14:paraId="41BB75E1" w14:textId="77777777" w:rsidR="00907B2A" w:rsidRDefault="00907B2A" w:rsidP="00FE7D73">
            <w:pPr>
              <w:contextualSpacing w:val="0"/>
              <w:rPr>
                <w:sz w:val="18"/>
                <w:szCs w:val="18"/>
              </w:rPr>
            </w:pPr>
          </w:p>
          <w:p w14:paraId="093924E9" w14:textId="73C5BBAB" w:rsidR="001755A8" w:rsidRPr="00FF7231" w:rsidRDefault="00907B2A" w:rsidP="0014585F">
            <w:pPr>
              <w:contextualSpacing w:val="0"/>
              <w:jc w:val="center"/>
            </w:pPr>
            <w:r w:rsidRPr="00EE6467">
              <w:rPr>
                <w:color w:val="000000" w:themeColor="text1"/>
              </w:rPr>
              <w:t xml:space="preserve">Software development </w:t>
            </w:r>
            <w:r w:rsidR="00070D42" w:rsidRPr="00EE6467">
              <w:rPr>
                <w:color w:val="000000" w:themeColor="text1"/>
              </w:rPr>
              <w:t>student</w:t>
            </w:r>
            <w:r w:rsidRPr="00EE6467">
              <w:rPr>
                <w:color w:val="000000" w:themeColor="text1"/>
              </w:rPr>
              <w:t xml:space="preserve"> with academic</w:t>
            </w:r>
            <w:r w:rsidR="00070D42" w:rsidRPr="00EE6467">
              <w:rPr>
                <w:color w:val="000000" w:themeColor="text1"/>
              </w:rPr>
              <w:t xml:space="preserve"> and professional</w:t>
            </w:r>
            <w:r w:rsidRPr="00EE6467">
              <w:rPr>
                <w:color w:val="000000" w:themeColor="text1"/>
              </w:rPr>
              <w:t xml:space="preserve"> experience in </w:t>
            </w:r>
            <w:r w:rsidR="00070D42" w:rsidRPr="00EE6467">
              <w:rPr>
                <w:color w:val="000000" w:themeColor="text1"/>
              </w:rPr>
              <w:t>game</w:t>
            </w:r>
            <w:r w:rsidRPr="00EE6467">
              <w:rPr>
                <w:color w:val="000000" w:themeColor="text1"/>
              </w:rPr>
              <w:t xml:space="preserve"> development. Ready to apply my academic and personal knowledge while gaining valuable experience. I am eager to learn new tools and diversify my personal abilities.</w:t>
            </w:r>
          </w:p>
        </w:tc>
      </w:tr>
    </w:tbl>
    <w:tbl>
      <w:tblPr>
        <w:tblStyle w:val="TableGrid"/>
        <w:tblpPr w:leftFromText="180" w:rightFromText="180" w:vertAnchor="text" w:horzAnchor="margin" w:tblpY="874"/>
        <w:tblW w:w="473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833"/>
      </w:tblGrid>
      <w:tr w:rsidR="0014585F" w:rsidRPr="00CF1A49" w14:paraId="1C85B468" w14:textId="77777777" w:rsidTr="00E97E88">
        <w:trPr>
          <w:trHeight w:val="207"/>
        </w:trPr>
        <w:tc>
          <w:tcPr>
            <w:tcW w:w="8833" w:type="dxa"/>
          </w:tcPr>
          <w:p w14:paraId="7A18A3B1" w14:textId="226B2F65" w:rsidR="0014585F" w:rsidRPr="00EE6467" w:rsidRDefault="00C31FAE" w:rsidP="00E97E88">
            <w:pPr>
              <w:pStyle w:val="Heading3"/>
              <w:contextualSpacing w:val="0"/>
              <w:outlineLvl w:val="2"/>
              <w:rPr>
                <w:color w:val="000000" w:themeColor="text1"/>
                <w:sz w:val="18"/>
                <w:szCs w:val="18"/>
              </w:rPr>
            </w:pPr>
            <w:bookmarkStart w:id="1" w:name="_Hlk76557111"/>
            <w:r w:rsidRPr="00EE6467">
              <w:rPr>
                <w:color w:val="000000" w:themeColor="text1"/>
                <w:sz w:val="18"/>
                <w:szCs w:val="18"/>
              </w:rPr>
              <w:t>0</w:t>
            </w:r>
            <w:r w:rsidR="00070D42" w:rsidRPr="00EE6467">
              <w:rPr>
                <w:color w:val="000000" w:themeColor="text1"/>
                <w:sz w:val="18"/>
                <w:szCs w:val="18"/>
              </w:rPr>
              <w:t>9</w:t>
            </w:r>
            <w:r w:rsidR="0014585F" w:rsidRPr="00EE6467">
              <w:rPr>
                <w:color w:val="000000" w:themeColor="text1"/>
                <w:sz w:val="18"/>
                <w:szCs w:val="18"/>
              </w:rPr>
              <w:t>/202</w:t>
            </w:r>
            <w:r w:rsidRPr="00EE6467">
              <w:rPr>
                <w:color w:val="000000" w:themeColor="text1"/>
                <w:sz w:val="18"/>
                <w:szCs w:val="18"/>
              </w:rPr>
              <w:t>1</w:t>
            </w:r>
            <w:r w:rsidR="0014585F" w:rsidRPr="00EE6467">
              <w:rPr>
                <w:color w:val="000000" w:themeColor="text1"/>
                <w:sz w:val="18"/>
                <w:szCs w:val="18"/>
              </w:rPr>
              <w:t xml:space="preserve"> – present</w:t>
            </w:r>
          </w:p>
          <w:p w14:paraId="1E4CAA79" w14:textId="02BC6BEB" w:rsidR="0014585F" w:rsidRPr="00E11582" w:rsidRDefault="00473634" w:rsidP="00E97E88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Development INtern</w:t>
            </w:r>
            <w:r w:rsidR="0014585F" w:rsidRPr="00E11582">
              <w:rPr>
                <w:sz w:val="20"/>
                <w:szCs w:val="20"/>
              </w:rPr>
              <w:t xml:space="preserve">, </w:t>
            </w:r>
            <w:r w:rsidR="00572A15">
              <w:rPr>
                <w:sz w:val="20"/>
                <w:szCs w:val="20"/>
              </w:rPr>
              <w:t>Light and wonder (formerly scientific games)</w:t>
            </w:r>
          </w:p>
          <w:p w14:paraId="651EF584" w14:textId="66620A45" w:rsidR="0014585F" w:rsidRPr="00EE6467" w:rsidRDefault="00473634" w:rsidP="00E97E8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EE6467">
              <w:rPr>
                <w:color w:val="000000" w:themeColor="text1"/>
              </w:rPr>
              <w:t>Use Unity to develop games with client and server interaction</w:t>
            </w:r>
          </w:p>
          <w:p w14:paraId="1407D46D" w14:textId="65D46AE3" w:rsidR="000072DA" w:rsidRPr="00EE6467" w:rsidRDefault="00473634" w:rsidP="00E97E8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EE6467">
              <w:rPr>
                <w:color w:val="000000" w:themeColor="text1"/>
              </w:rPr>
              <w:t>Managing workload and meeting deadlines set by management</w:t>
            </w:r>
          </w:p>
          <w:p w14:paraId="3C781034" w14:textId="38A709C8" w:rsidR="000072DA" w:rsidRPr="00EE6467" w:rsidRDefault="00907B2A" w:rsidP="00E97E8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EE6467">
              <w:rPr>
                <w:color w:val="000000" w:themeColor="text1"/>
              </w:rPr>
              <w:t xml:space="preserve">Worked in a team to </w:t>
            </w:r>
            <w:r w:rsidR="00473634" w:rsidRPr="00EE6467">
              <w:rPr>
                <w:color w:val="000000" w:themeColor="text1"/>
              </w:rPr>
              <w:t xml:space="preserve">develop </w:t>
            </w:r>
            <w:r w:rsidR="00070D42" w:rsidRPr="00EE6467">
              <w:rPr>
                <w:color w:val="000000" w:themeColor="text1"/>
              </w:rPr>
              <w:t xml:space="preserve">innovative </w:t>
            </w:r>
            <w:r w:rsidR="00473634" w:rsidRPr="00EE6467">
              <w:rPr>
                <w:color w:val="000000" w:themeColor="text1"/>
              </w:rPr>
              <w:t>solutions.</w:t>
            </w:r>
          </w:p>
          <w:p w14:paraId="5AC9E21D" w14:textId="0ADDCD7A" w:rsidR="00907B2A" w:rsidRPr="00EE6467" w:rsidRDefault="00473634" w:rsidP="00E97E8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EE6467">
              <w:rPr>
                <w:color w:val="000000" w:themeColor="text1"/>
              </w:rPr>
              <w:t>Presenting progress reports to superiors and keeping the team up to date on my work.</w:t>
            </w:r>
          </w:p>
          <w:p w14:paraId="0CAE79DC" w14:textId="6BF2DB7F" w:rsidR="00907B2A" w:rsidRPr="00E97E88" w:rsidRDefault="00907B2A" w:rsidP="00E97E88">
            <w:pPr>
              <w:pStyle w:val="Heading3"/>
              <w:contextualSpacing w:val="0"/>
              <w:rPr>
                <w:sz w:val="18"/>
                <w:szCs w:val="18"/>
              </w:rPr>
            </w:pPr>
          </w:p>
        </w:tc>
      </w:tr>
    </w:tbl>
    <w:bookmarkEnd w:id="1"/>
    <w:p w14:paraId="56B05C05" w14:textId="77777777" w:rsidR="004E01EB" w:rsidRPr="00CF1A49" w:rsidRDefault="0092554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58CE8AA3AB64E2388AF15D704FE3BFF"/>
          </w:placeholder>
          <w:temporary/>
          <w:showingPlcHdr/>
          <w15:appearance w15:val="hidden"/>
        </w:sdtPr>
        <w:sdtEndPr/>
        <w:sdtContent>
          <w:r w:rsidR="004E01EB" w:rsidRPr="0014585F">
            <w:rPr>
              <w:sz w:val="24"/>
              <w:szCs w:val="24"/>
            </w:rPr>
            <w:t>Experience</w:t>
          </w:r>
        </w:sdtContent>
      </w:sdt>
    </w:p>
    <w:p w14:paraId="772094D1" w14:textId="1D5542A6" w:rsidR="00E97E88" w:rsidRPr="00CF1A49" w:rsidRDefault="00E97E88" w:rsidP="00E97E88">
      <w:pPr>
        <w:pStyle w:val="Heading1"/>
      </w:pPr>
      <w:r>
        <w:t>Events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E97E88" w:rsidRPr="00CF1A49" w14:paraId="4749B7F9" w14:textId="77777777" w:rsidTr="00E7279D">
        <w:trPr>
          <w:trHeight w:val="80"/>
        </w:trPr>
        <w:tc>
          <w:tcPr>
            <w:tcW w:w="9290" w:type="dxa"/>
          </w:tcPr>
          <w:p w14:paraId="37FA05DF" w14:textId="6EEE23C5" w:rsidR="00E97E88" w:rsidRPr="00E11582" w:rsidRDefault="00E97E88" w:rsidP="00E7279D">
            <w:pPr>
              <w:pStyle w:val="Heading3"/>
              <w:contextualSpacing w:val="0"/>
              <w:outlineLvl w:val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2022</w:t>
            </w:r>
          </w:p>
          <w:p w14:paraId="0DBFFDE1" w14:textId="30BB3A6E" w:rsidR="00E97E88" w:rsidRDefault="00E97E88" w:rsidP="00E7279D">
            <w:pPr>
              <w:pStyle w:val="Heading2"/>
              <w:contextualSpacing w:val="0"/>
              <w:outlineLvl w:val="1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Escape the pipes: Ludam DAre 50 </w:t>
            </w:r>
          </w:p>
          <w:p w14:paraId="19BD69D3" w14:textId="2E5E67AF" w:rsidR="00E97E88" w:rsidRPr="00E97E88" w:rsidRDefault="00E97E88" w:rsidP="00E97E88">
            <w:pPr>
              <w:pStyle w:val="Heading2"/>
              <w:contextualSpacing w:val="0"/>
              <w:outlineLvl w:val="1"/>
              <w:rPr>
                <w:smallCaps/>
                <w:color w:val="FFFFFF" w:themeColor="background1"/>
                <w:sz w:val="20"/>
                <w:szCs w:val="20"/>
              </w:rPr>
            </w:pPr>
            <w:r>
              <w:rPr>
                <w:smallCaps/>
                <w:color w:val="FFFFFF" w:themeColor="background1"/>
                <w:sz w:val="20"/>
                <w:szCs w:val="20"/>
              </w:rPr>
              <w:t xml:space="preserve">- </w:t>
            </w:r>
          </w:p>
          <w:p w14:paraId="38587248" w14:textId="77777777" w:rsidR="00E97E88" w:rsidRPr="00D448C4" w:rsidRDefault="00E97E88" w:rsidP="00E7279D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0"/>
                <w:szCs w:val="20"/>
              </w:rPr>
            </w:pPr>
          </w:p>
          <w:p w14:paraId="197B4741" w14:textId="52D25174" w:rsidR="00E97E88" w:rsidRPr="00E11582" w:rsidRDefault="00E97E88" w:rsidP="00E7279D">
            <w:pPr>
              <w:pStyle w:val="Heading3"/>
              <w:contextualSpacing w:val="0"/>
              <w:outlineLvl w:val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2022</w:t>
            </w:r>
          </w:p>
          <w:p w14:paraId="29694A07" w14:textId="56EF8BFC" w:rsidR="00E97E88" w:rsidRPr="00BE225C" w:rsidRDefault="00E97E88" w:rsidP="00E7279D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Nevada reno HAckAthon</w:t>
            </w:r>
          </w:p>
        </w:tc>
      </w:tr>
      <w:tr w:rsidR="00E97E88" w:rsidRPr="00CF1A49" w14:paraId="52FBE014" w14:textId="77777777" w:rsidTr="00E7279D">
        <w:trPr>
          <w:trHeight w:val="80"/>
        </w:trPr>
        <w:tc>
          <w:tcPr>
            <w:tcW w:w="9290" w:type="dxa"/>
          </w:tcPr>
          <w:p w14:paraId="758D90E0" w14:textId="07118823" w:rsidR="00E97E88" w:rsidRDefault="00E97E88" w:rsidP="00E7279D">
            <w:pPr>
              <w:pStyle w:val="Heading3"/>
              <w:outlineLvl w:val="2"/>
              <w:rPr>
                <w:sz w:val="18"/>
                <w:szCs w:val="18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F42F329B00E9465B88F6A8F6E3521255"/>
        </w:placeholder>
        <w:temporary/>
        <w:showingPlcHdr/>
        <w15:appearance w15:val="hidden"/>
      </w:sdtPr>
      <w:sdtEndPr/>
      <w:sdtContent>
        <w:p w14:paraId="13367310" w14:textId="03836322" w:rsidR="00DA59AA" w:rsidRPr="00CF1A49" w:rsidRDefault="00DA59AA" w:rsidP="0097790C">
          <w:pPr>
            <w:pStyle w:val="Heading1"/>
          </w:pPr>
          <w:r w:rsidRPr="0014585F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AC483D" w:rsidRPr="00CF1A49" w14:paraId="7D573D48" w14:textId="77777777" w:rsidTr="00AC483D">
        <w:trPr>
          <w:trHeight w:val="80"/>
        </w:trPr>
        <w:tc>
          <w:tcPr>
            <w:tcW w:w="9290" w:type="dxa"/>
          </w:tcPr>
          <w:p w14:paraId="24B0DA9B" w14:textId="77777777" w:rsidR="00AC483D" w:rsidRPr="00E11582" w:rsidRDefault="00AC483D" w:rsidP="00AC483D">
            <w:pPr>
              <w:pStyle w:val="Heading3"/>
              <w:contextualSpacing w:val="0"/>
              <w:outlineLvl w:val="2"/>
              <w:rPr>
                <w:sz w:val="18"/>
                <w:szCs w:val="18"/>
              </w:rPr>
            </w:pPr>
            <w:r w:rsidRPr="00E11582">
              <w:rPr>
                <w:sz w:val="18"/>
                <w:szCs w:val="18"/>
              </w:rPr>
              <w:t>may 2019</w:t>
            </w:r>
          </w:p>
          <w:p w14:paraId="6D826326" w14:textId="5B73EF20" w:rsidR="00AC483D" w:rsidRPr="00D448C4" w:rsidRDefault="00AC483D" w:rsidP="00D448C4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0"/>
                <w:szCs w:val="20"/>
              </w:rPr>
            </w:pPr>
            <w:r w:rsidRPr="00E11582">
              <w:rPr>
                <w:sz w:val="20"/>
                <w:szCs w:val="20"/>
              </w:rPr>
              <w:t xml:space="preserve">Asssociate of Science, </w:t>
            </w:r>
            <w:r w:rsidRPr="00EE6467">
              <w:rPr>
                <w:rStyle w:val="SubtleReference"/>
                <w:color w:val="000000" w:themeColor="text1"/>
                <w:sz w:val="20"/>
                <w:szCs w:val="20"/>
              </w:rPr>
              <w:t>truckee meadows community college</w:t>
            </w:r>
          </w:p>
          <w:p w14:paraId="3E229A79" w14:textId="291BF890" w:rsidR="00AC483D" w:rsidRPr="00E11582" w:rsidRDefault="00AC483D" w:rsidP="00AC483D">
            <w:pPr>
              <w:pStyle w:val="Heading3"/>
              <w:contextualSpacing w:val="0"/>
              <w:outlineLvl w:val="2"/>
              <w:rPr>
                <w:sz w:val="18"/>
                <w:szCs w:val="18"/>
              </w:rPr>
            </w:pPr>
            <w:r w:rsidRPr="00E11582">
              <w:rPr>
                <w:sz w:val="18"/>
                <w:szCs w:val="18"/>
              </w:rPr>
              <w:t>may 202</w:t>
            </w:r>
            <w:r w:rsidR="00473634">
              <w:rPr>
                <w:sz w:val="18"/>
                <w:szCs w:val="18"/>
              </w:rPr>
              <w:t>3</w:t>
            </w:r>
          </w:p>
          <w:p w14:paraId="3B350D97" w14:textId="13B680B2" w:rsidR="00AC483D" w:rsidRPr="00BE225C" w:rsidRDefault="00AC483D" w:rsidP="00BE225C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0"/>
                <w:szCs w:val="20"/>
              </w:rPr>
            </w:pPr>
            <w:r w:rsidRPr="00E11582">
              <w:rPr>
                <w:sz w:val="20"/>
                <w:szCs w:val="20"/>
              </w:rPr>
              <w:t xml:space="preserve">BACHELOR </w:t>
            </w:r>
            <w:r w:rsidR="000072DA">
              <w:rPr>
                <w:sz w:val="20"/>
                <w:szCs w:val="20"/>
              </w:rPr>
              <w:t>of science:</w:t>
            </w:r>
            <w:r w:rsidRPr="00E11582">
              <w:rPr>
                <w:sz w:val="20"/>
                <w:szCs w:val="20"/>
              </w:rPr>
              <w:t xml:space="preserve"> C</w:t>
            </w:r>
            <w:r w:rsidR="005951B3">
              <w:rPr>
                <w:sz w:val="20"/>
                <w:szCs w:val="20"/>
              </w:rPr>
              <w:t>omputer science with a minor in mathematics</w:t>
            </w:r>
            <w:r w:rsidRPr="00E11582">
              <w:rPr>
                <w:sz w:val="20"/>
                <w:szCs w:val="20"/>
              </w:rPr>
              <w:t xml:space="preserve">, </w:t>
            </w:r>
            <w:r w:rsidRPr="00EE6467">
              <w:rPr>
                <w:rStyle w:val="SubtleReference"/>
                <w:color w:val="000000" w:themeColor="text1"/>
                <w:sz w:val="20"/>
                <w:szCs w:val="20"/>
              </w:rPr>
              <w:t>University of NEvada, Reno</w:t>
            </w:r>
          </w:p>
        </w:tc>
      </w:tr>
    </w:tbl>
    <w:sdt>
      <w:sdtPr>
        <w:alias w:val="Skills:"/>
        <w:tag w:val="Skills:"/>
        <w:id w:val="-1392877668"/>
        <w:placeholder>
          <w:docPart w:val="4E9DB79EC599459D95383FEBE74EF9ED"/>
        </w:placeholder>
        <w:temporary/>
        <w:showingPlcHdr/>
        <w15:appearance w15:val="hidden"/>
      </w:sdtPr>
      <w:sdtEndPr/>
      <w:sdtContent>
        <w:p w14:paraId="0220CD6E" w14:textId="77777777" w:rsidR="00486277" w:rsidRPr="00CF1A49" w:rsidRDefault="00486277" w:rsidP="00486277">
          <w:pPr>
            <w:pStyle w:val="Heading1"/>
          </w:pPr>
          <w:r w:rsidRPr="0014585F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FF7231" w14:paraId="5086E1FF" w14:textId="77777777" w:rsidTr="00CF1A49">
        <w:tc>
          <w:tcPr>
            <w:tcW w:w="4675" w:type="dxa"/>
          </w:tcPr>
          <w:p w14:paraId="3F7599FA" w14:textId="2B940C84" w:rsidR="001E3120" w:rsidRPr="00FF7231" w:rsidRDefault="000072DA" w:rsidP="006E1507">
            <w:pPr>
              <w:pStyle w:val="ListBullet"/>
              <w:contextualSpacing w:val="0"/>
            </w:pPr>
            <w:r w:rsidRPr="00EE6467">
              <w:rPr>
                <w:color w:val="000000" w:themeColor="text1"/>
              </w:rPr>
              <w:t>C, C++, C# programming languages</w:t>
            </w:r>
          </w:p>
          <w:p w14:paraId="69EDD59E" w14:textId="6CE9D929" w:rsidR="001F4E6D" w:rsidRPr="00FF7231" w:rsidRDefault="00473634" w:rsidP="006E1507">
            <w:pPr>
              <w:pStyle w:val="ListBullet"/>
              <w:contextualSpacing w:val="0"/>
            </w:pPr>
            <w:r w:rsidRPr="00EE6467">
              <w:rPr>
                <w:color w:val="000000" w:themeColor="text1"/>
              </w:rPr>
              <w:t>Jira and debugging tools</w:t>
            </w:r>
          </w:p>
          <w:p w14:paraId="1DA0DB53" w14:textId="1E64B406" w:rsidR="00313285" w:rsidRPr="00FF7231" w:rsidRDefault="000072DA" w:rsidP="006E1507">
            <w:pPr>
              <w:pStyle w:val="ListBullet"/>
              <w:contextualSpacing w:val="0"/>
            </w:pPr>
            <w:r w:rsidRPr="00EE6467">
              <w:rPr>
                <w:color w:val="000000" w:themeColor="text1"/>
              </w:rPr>
              <w:t>GitHub</w:t>
            </w:r>
            <w:r w:rsidR="00070D42" w:rsidRPr="00EE6467">
              <w:rPr>
                <w:color w:val="000000" w:themeColor="text1"/>
              </w:rPr>
              <w:t>/Perforce and other version control software</w:t>
            </w:r>
          </w:p>
        </w:tc>
        <w:tc>
          <w:tcPr>
            <w:tcW w:w="4675" w:type="dxa"/>
            <w:tcMar>
              <w:left w:w="360" w:type="dxa"/>
            </w:tcMar>
          </w:tcPr>
          <w:p w14:paraId="3F0ABEEB" w14:textId="357790FC" w:rsidR="003A0632" w:rsidRPr="00EE6467" w:rsidRDefault="00FE7D73" w:rsidP="006E1507">
            <w:pPr>
              <w:pStyle w:val="ListBullet"/>
              <w:contextualSpacing w:val="0"/>
              <w:rPr>
                <w:color w:val="000000" w:themeColor="text1"/>
              </w:rPr>
            </w:pPr>
            <w:r w:rsidRPr="00EE6467">
              <w:rPr>
                <w:color w:val="000000" w:themeColor="text1"/>
              </w:rPr>
              <w:t>Professional experience in Unity</w:t>
            </w:r>
          </w:p>
          <w:p w14:paraId="1A4B06F4" w14:textId="64B4D74A" w:rsidR="001E3120" w:rsidRPr="00FF7231" w:rsidRDefault="000072DA" w:rsidP="006E1507">
            <w:pPr>
              <w:pStyle w:val="ListBullet"/>
              <w:contextualSpacing w:val="0"/>
            </w:pPr>
            <w:r w:rsidRPr="00EE6467">
              <w:rPr>
                <w:color w:val="000000" w:themeColor="text1"/>
              </w:rPr>
              <w:t xml:space="preserve">Reliability and timeliness </w:t>
            </w:r>
          </w:p>
          <w:p w14:paraId="4B56805A" w14:textId="192092AB" w:rsidR="00313285" w:rsidRPr="00FF7231" w:rsidRDefault="00313285" w:rsidP="00313285">
            <w:pPr>
              <w:pStyle w:val="ListBullet"/>
              <w:contextualSpacing w:val="0"/>
            </w:pPr>
            <w:r w:rsidRPr="00EE6467">
              <w:rPr>
                <w:color w:val="000000" w:themeColor="text1"/>
              </w:rPr>
              <w:t>Quickly learn</w:t>
            </w:r>
            <w:r w:rsidR="000072DA" w:rsidRPr="00EE6467">
              <w:rPr>
                <w:color w:val="000000" w:themeColor="text1"/>
              </w:rPr>
              <w:t xml:space="preserve"> and adapt to new environments</w:t>
            </w:r>
          </w:p>
        </w:tc>
      </w:tr>
    </w:tbl>
    <w:p w14:paraId="41626CB6" w14:textId="524791C9" w:rsidR="00B51D1B" w:rsidRPr="00392561" w:rsidRDefault="00B51D1B" w:rsidP="006E1507">
      <w:pPr>
        <w:rPr>
          <w:sz w:val="18"/>
          <w:szCs w:val="18"/>
        </w:rPr>
      </w:pPr>
    </w:p>
    <w:sectPr w:rsidR="00B51D1B" w:rsidRPr="00392561" w:rsidSect="003925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1E1E" w14:textId="77777777" w:rsidR="00925544" w:rsidRDefault="00925544" w:rsidP="0068194B">
      <w:r>
        <w:separator/>
      </w:r>
    </w:p>
    <w:p w14:paraId="0A872F4E" w14:textId="77777777" w:rsidR="00925544" w:rsidRDefault="00925544"/>
    <w:p w14:paraId="7F2E84F8" w14:textId="77777777" w:rsidR="00925544" w:rsidRDefault="00925544"/>
  </w:endnote>
  <w:endnote w:type="continuationSeparator" w:id="0">
    <w:p w14:paraId="1E339399" w14:textId="77777777" w:rsidR="00925544" w:rsidRDefault="00925544" w:rsidP="0068194B">
      <w:r>
        <w:continuationSeparator/>
      </w:r>
    </w:p>
    <w:p w14:paraId="3BB223DB" w14:textId="77777777" w:rsidR="00925544" w:rsidRDefault="00925544"/>
    <w:p w14:paraId="3C166924" w14:textId="77777777" w:rsidR="00925544" w:rsidRDefault="009255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416BA" w14:textId="77777777" w:rsidR="00FE7D73" w:rsidRDefault="00FE7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0AA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BD20" w14:textId="77777777" w:rsidR="00FE7D73" w:rsidRDefault="00FE7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18D8" w14:textId="77777777" w:rsidR="00925544" w:rsidRDefault="00925544" w:rsidP="0068194B">
      <w:r>
        <w:separator/>
      </w:r>
    </w:p>
    <w:p w14:paraId="1801EC31" w14:textId="77777777" w:rsidR="00925544" w:rsidRDefault="00925544"/>
    <w:p w14:paraId="1CCEBF7D" w14:textId="77777777" w:rsidR="00925544" w:rsidRDefault="00925544"/>
  </w:footnote>
  <w:footnote w:type="continuationSeparator" w:id="0">
    <w:p w14:paraId="61AC69FD" w14:textId="77777777" w:rsidR="00925544" w:rsidRDefault="00925544" w:rsidP="0068194B">
      <w:r>
        <w:continuationSeparator/>
      </w:r>
    </w:p>
    <w:p w14:paraId="2E6B02E7" w14:textId="77777777" w:rsidR="00925544" w:rsidRDefault="00925544"/>
    <w:p w14:paraId="5A5B1249" w14:textId="77777777" w:rsidR="00925544" w:rsidRDefault="009255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72F9" w14:textId="77777777" w:rsidR="00FE7D73" w:rsidRDefault="00FE7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142E" w14:textId="77777777" w:rsidR="00FE7D73" w:rsidRDefault="00FE7D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C8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DC3C5C" wp14:editId="110497C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C3568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59451B"/>
    <w:multiLevelType w:val="hybridMultilevel"/>
    <w:tmpl w:val="E1AE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161724"/>
    <w:multiLevelType w:val="hybridMultilevel"/>
    <w:tmpl w:val="0E84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A1244"/>
    <w:multiLevelType w:val="hybridMultilevel"/>
    <w:tmpl w:val="F6FE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74E30"/>
    <w:multiLevelType w:val="hybridMultilevel"/>
    <w:tmpl w:val="26E69858"/>
    <w:lvl w:ilvl="0" w:tplc="B23E755E">
      <w:start w:val="77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4435F"/>
    <w:multiLevelType w:val="hybridMultilevel"/>
    <w:tmpl w:val="AC28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AC03DC"/>
    <w:multiLevelType w:val="hybridMultilevel"/>
    <w:tmpl w:val="EC3C6782"/>
    <w:lvl w:ilvl="0" w:tplc="228A7E9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52689">
    <w:abstractNumId w:val="9"/>
  </w:num>
  <w:num w:numId="2" w16cid:durableId="702369089">
    <w:abstractNumId w:val="8"/>
  </w:num>
  <w:num w:numId="3" w16cid:durableId="1260674480">
    <w:abstractNumId w:val="7"/>
  </w:num>
  <w:num w:numId="4" w16cid:durableId="1551455779">
    <w:abstractNumId w:val="6"/>
  </w:num>
  <w:num w:numId="5" w16cid:durableId="1242251367">
    <w:abstractNumId w:val="11"/>
  </w:num>
  <w:num w:numId="6" w16cid:durableId="1425833760">
    <w:abstractNumId w:val="3"/>
  </w:num>
  <w:num w:numId="7" w16cid:durableId="820536434">
    <w:abstractNumId w:val="12"/>
  </w:num>
  <w:num w:numId="8" w16cid:durableId="1511260407">
    <w:abstractNumId w:val="2"/>
  </w:num>
  <w:num w:numId="9" w16cid:durableId="1390034041">
    <w:abstractNumId w:val="17"/>
  </w:num>
  <w:num w:numId="10" w16cid:durableId="1824007276">
    <w:abstractNumId w:val="5"/>
  </w:num>
  <w:num w:numId="11" w16cid:durableId="210728339">
    <w:abstractNumId w:val="4"/>
  </w:num>
  <w:num w:numId="12" w16cid:durableId="1331758324">
    <w:abstractNumId w:val="1"/>
  </w:num>
  <w:num w:numId="13" w16cid:durableId="741560055">
    <w:abstractNumId w:val="0"/>
  </w:num>
  <w:num w:numId="14" w16cid:durableId="229073015">
    <w:abstractNumId w:val="15"/>
  </w:num>
  <w:num w:numId="15" w16cid:durableId="1410540034">
    <w:abstractNumId w:val="14"/>
  </w:num>
  <w:num w:numId="16" w16cid:durableId="1810123112">
    <w:abstractNumId w:val="16"/>
  </w:num>
  <w:num w:numId="17" w16cid:durableId="373314084">
    <w:abstractNumId w:val="10"/>
  </w:num>
  <w:num w:numId="18" w16cid:durableId="1769543826">
    <w:abstractNumId w:val="13"/>
  </w:num>
  <w:num w:numId="19" w16cid:durableId="3641333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4C"/>
    <w:rsid w:val="000001EF"/>
    <w:rsid w:val="000072DA"/>
    <w:rsid w:val="00007322"/>
    <w:rsid w:val="00007728"/>
    <w:rsid w:val="00024584"/>
    <w:rsid w:val="00024730"/>
    <w:rsid w:val="00055E95"/>
    <w:rsid w:val="0007021F"/>
    <w:rsid w:val="00070D42"/>
    <w:rsid w:val="000B2BA5"/>
    <w:rsid w:val="000E23C6"/>
    <w:rsid w:val="000F2F8C"/>
    <w:rsid w:val="0010006E"/>
    <w:rsid w:val="001045A8"/>
    <w:rsid w:val="00114A91"/>
    <w:rsid w:val="001427E1"/>
    <w:rsid w:val="0014585F"/>
    <w:rsid w:val="00163668"/>
    <w:rsid w:val="00171566"/>
    <w:rsid w:val="00174676"/>
    <w:rsid w:val="001755A8"/>
    <w:rsid w:val="00184014"/>
    <w:rsid w:val="00192008"/>
    <w:rsid w:val="001A73F5"/>
    <w:rsid w:val="001C0E68"/>
    <w:rsid w:val="001C4B6F"/>
    <w:rsid w:val="001D0BF1"/>
    <w:rsid w:val="001D1568"/>
    <w:rsid w:val="001E3120"/>
    <w:rsid w:val="001E7E0C"/>
    <w:rsid w:val="001F0BB0"/>
    <w:rsid w:val="001F4E6D"/>
    <w:rsid w:val="001F6140"/>
    <w:rsid w:val="00203573"/>
    <w:rsid w:val="0020597D"/>
    <w:rsid w:val="00213B4C"/>
    <w:rsid w:val="00214744"/>
    <w:rsid w:val="002253B0"/>
    <w:rsid w:val="00236D54"/>
    <w:rsid w:val="00241D8C"/>
    <w:rsid w:val="00241FDB"/>
    <w:rsid w:val="0024720C"/>
    <w:rsid w:val="002617AE"/>
    <w:rsid w:val="002638D0"/>
    <w:rsid w:val="00263CD9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3285"/>
    <w:rsid w:val="00316DFF"/>
    <w:rsid w:val="00325B57"/>
    <w:rsid w:val="00336056"/>
    <w:rsid w:val="003544E1"/>
    <w:rsid w:val="00366398"/>
    <w:rsid w:val="00392561"/>
    <w:rsid w:val="003A0632"/>
    <w:rsid w:val="003A30E5"/>
    <w:rsid w:val="003A6ADF"/>
    <w:rsid w:val="003B5928"/>
    <w:rsid w:val="003D380F"/>
    <w:rsid w:val="003E160D"/>
    <w:rsid w:val="003F1D5F"/>
    <w:rsid w:val="00400948"/>
    <w:rsid w:val="00405128"/>
    <w:rsid w:val="00406CFF"/>
    <w:rsid w:val="00416B25"/>
    <w:rsid w:val="00420592"/>
    <w:rsid w:val="004319E0"/>
    <w:rsid w:val="00437E8C"/>
    <w:rsid w:val="00440225"/>
    <w:rsid w:val="004726BC"/>
    <w:rsid w:val="00473634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E43"/>
    <w:rsid w:val="00566A35"/>
    <w:rsid w:val="0056701E"/>
    <w:rsid w:val="00572A15"/>
    <w:rsid w:val="005740D7"/>
    <w:rsid w:val="005951B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7CF1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5E61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5097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75C1"/>
    <w:rsid w:val="008F3B14"/>
    <w:rsid w:val="00901899"/>
    <w:rsid w:val="0090344B"/>
    <w:rsid w:val="00905715"/>
    <w:rsid w:val="00907B2A"/>
    <w:rsid w:val="0091321E"/>
    <w:rsid w:val="00913946"/>
    <w:rsid w:val="00925544"/>
    <w:rsid w:val="0092726B"/>
    <w:rsid w:val="009361BA"/>
    <w:rsid w:val="00944F78"/>
    <w:rsid w:val="009510E7"/>
    <w:rsid w:val="00952C89"/>
    <w:rsid w:val="009571D8"/>
    <w:rsid w:val="009650EA"/>
    <w:rsid w:val="00967B2E"/>
    <w:rsid w:val="0097790C"/>
    <w:rsid w:val="0098506E"/>
    <w:rsid w:val="009856E3"/>
    <w:rsid w:val="009A44CE"/>
    <w:rsid w:val="009C4DFC"/>
    <w:rsid w:val="009D44F8"/>
    <w:rsid w:val="009E3160"/>
    <w:rsid w:val="009F220C"/>
    <w:rsid w:val="009F3B05"/>
    <w:rsid w:val="009F4931"/>
    <w:rsid w:val="00A14534"/>
    <w:rsid w:val="00A14FC2"/>
    <w:rsid w:val="00A16DAA"/>
    <w:rsid w:val="00A24162"/>
    <w:rsid w:val="00A25023"/>
    <w:rsid w:val="00A2544C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4F8D"/>
    <w:rsid w:val="00AB610B"/>
    <w:rsid w:val="00AC483D"/>
    <w:rsid w:val="00AD360E"/>
    <w:rsid w:val="00AD40FB"/>
    <w:rsid w:val="00AD782D"/>
    <w:rsid w:val="00AE7650"/>
    <w:rsid w:val="00AF41D6"/>
    <w:rsid w:val="00B10EBE"/>
    <w:rsid w:val="00B236F1"/>
    <w:rsid w:val="00B50F99"/>
    <w:rsid w:val="00B51D1B"/>
    <w:rsid w:val="00B540F4"/>
    <w:rsid w:val="00B60FD0"/>
    <w:rsid w:val="00B622DF"/>
    <w:rsid w:val="00B6332A"/>
    <w:rsid w:val="00B6369F"/>
    <w:rsid w:val="00B81760"/>
    <w:rsid w:val="00B8494C"/>
    <w:rsid w:val="00BA1546"/>
    <w:rsid w:val="00BB15CE"/>
    <w:rsid w:val="00BB4E51"/>
    <w:rsid w:val="00BD431F"/>
    <w:rsid w:val="00BE2113"/>
    <w:rsid w:val="00BE225C"/>
    <w:rsid w:val="00BE423E"/>
    <w:rsid w:val="00BF61AC"/>
    <w:rsid w:val="00C31FAE"/>
    <w:rsid w:val="00C47FA6"/>
    <w:rsid w:val="00C57FC6"/>
    <w:rsid w:val="00C66A7D"/>
    <w:rsid w:val="00C779DA"/>
    <w:rsid w:val="00C814F7"/>
    <w:rsid w:val="00C9006B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48C4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1582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4F82"/>
    <w:rsid w:val="00E9528E"/>
    <w:rsid w:val="00E95609"/>
    <w:rsid w:val="00E97E88"/>
    <w:rsid w:val="00EA5099"/>
    <w:rsid w:val="00EC1351"/>
    <w:rsid w:val="00EC4CBF"/>
    <w:rsid w:val="00EE2CA8"/>
    <w:rsid w:val="00EE6467"/>
    <w:rsid w:val="00EF17E8"/>
    <w:rsid w:val="00EF51D9"/>
    <w:rsid w:val="00EF5D28"/>
    <w:rsid w:val="00F130DD"/>
    <w:rsid w:val="00F24884"/>
    <w:rsid w:val="00F476C4"/>
    <w:rsid w:val="00F57C4E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D73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F2654"/>
  <w15:chartTrackingRefBased/>
  <w15:docId w15:val="{2262772C-AAA2-4432-8D94-31559168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72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nsNatha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A9446B88C24114A1FE601A83F26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51B07-12E8-4AA5-B82E-A4CF42149A33}"/>
      </w:docPartPr>
      <w:docPartBody>
        <w:p w:rsidR="0037447E" w:rsidRDefault="0037447E">
          <w:pPr>
            <w:pStyle w:val="47A9446B88C24114A1FE601A83F26AC0"/>
          </w:pPr>
          <w:r w:rsidRPr="00CF1A49">
            <w:t>·</w:t>
          </w:r>
        </w:p>
      </w:docPartBody>
    </w:docPart>
    <w:docPart>
      <w:docPartPr>
        <w:name w:val="158CE8AA3AB64E2388AF15D704FE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F6EA5-F8BA-4F53-9012-EB17F410DB27}"/>
      </w:docPartPr>
      <w:docPartBody>
        <w:p w:rsidR="0037447E" w:rsidRDefault="0037447E">
          <w:pPr>
            <w:pStyle w:val="158CE8AA3AB64E2388AF15D704FE3BFF"/>
          </w:pPr>
          <w:r w:rsidRPr="00CF1A49">
            <w:t>Experience</w:t>
          </w:r>
        </w:p>
      </w:docPartBody>
    </w:docPart>
    <w:docPart>
      <w:docPartPr>
        <w:name w:val="F42F329B00E9465B88F6A8F6E352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8860-C87F-46FC-92E7-88FAF7AB3E52}"/>
      </w:docPartPr>
      <w:docPartBody>
        <w:p w:rsidR="0037447E" w:rsidRDefault="0037447E">
          <w:pPr>
            <w:pStyle w:val="F42F329B00E9465B88F6A8F6E3521255"/>
          </w:pPr>
          <w:r w:rsidRPr="00CF1A49">
            <w:t>Education</w:t>
          </w:r>
        </w:p>
      </w:docPartBody>
    </w:docPart>
    <w:docPart>
      <w:docPartPr>
        <w:name w:val="4E9DB79EC599459D95383FEBE74EF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F9E1E-A788-4C73-B9D0-37C35C4A1269}"/>
      </w:docPartPr>
      <w:docPartBody>
        <w:p w:rsidR="0037447E" w:rsidRDefault="0037447E">
          <w:pPr>
            <w:pStyle w:val="4E9DB79EC599459D95383FEBE74EF9E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7E"/>
    <w:rsid w:val="0037447E"/>
    <w:rsid w:val="00617331"/>
    <w:rsid w:val="00686248"/>
    <w:rsid w:val="008248B7"/>
    <w:rsid w:val="009931AC"/>
    <w:rsid w:val="00A1676D"/>
    <w:rsid w:val="00C43911"/>
    <w:rsid w:val="00CB36E7"/>
    <w:rsid w:val="00DC438B"/>
    <w:rsid w:val="00F33509"/>
    <w:rsid w:val="00F4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7A9446B88C24114A1FE601A83F26AC0">
    <w:name w:val="47A9446B88C24114A1FE601A83F26AC0"/>
  </w:style>
  <w:style w:type="paragraph" w:customStyle="1" w:styleId="158CE8AA3AB64E2388AF15D704FE3BFF">
    <w:name w:val="158CE8AA3AB64E2388AF15D704FE3BF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42F329B00E9465B88F6A8F6E3521255">
    <w:name w:val="F42F329B00E9465B88F6A8F6E3521255"/>
  </w:style>
  <w:style w:type="paragraph" w:customStyle="1" w:styleId="4E9DB79EC599459D95383FEBE74EF9ED">
    <w:name w:val="4E9DB79EC599459D95383FEBE74EF9ED"/>
  </w:style>
  <w:style w:type="paragraph" w:customStyle="1" w:styleId="0C8861DF8C558F45AAD60A4C58BED7E1">
    <w:name w:val="0C8861DF8C558F45AAD60A4C58BED7E1"/>
    <w:rsid w:val="009931A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C212-0581-4E1B-BABA-560530D3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C:\Users\natha\AppData\Roaming\Microsoft\Templates\Modern chronological resume.dotx</Template>
  <TotalTime>90</TotalTime>
  <Pages>1</Pages>
  <Words>183</Words>
  <Characters>1136</Characters>
  <Application>Microsoft Office Word</Application>
  <DocSecurity>0</DocSecurity>
  <Lines>43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Evans</dc:creator>
  <cp:keywords/>
  <dc:description/>
  <cp:lastModifiedBy>Nathan Evans</cp:lastModifiedBy>
  <cp:revision>8</cp:revision>
  <dcterms:created xsi:type="dcterms:W3CDTF">2021-07-07T21:07:00Z</dcterms:created>
  <dcterms:modified xsi:type="dcterms:W3CDTF">2022-04-11T03:20:00Z</dcterms:modified>
  <cp:category/>
</cp:coreProperties>
</file>