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84"/>
      </w:tblGrid>
      <w:tr w:rsidR="00692703" w:rsidRPr="00CF1A49" w14:paraId="5B37DD7F" w14:textId="77777777" w:rsidTr="00250E9E">
        <w:trPr>
          <w:trHeight w:hRule="exact" w:val="15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23B702" w14:textId="77777777" w:rsidR="00692703" w:rsidRPr="00CF1A49" w:rsidRDefault="344C1D26" w:rsidP="00913946">
            <w:pPr>
              <w:pStyle w:val="Title"/>
            </w:pPr>
            <w:bookmarkStart w:id="0" w:name="_Hlk75423628"/>
            <w:r w:rsidRPr="344C1D26">
              <w:rPr>
                <w:color w:val="1D824C" w:themeColor="accent1"/>
              </w:rPr>
              <w:t>Nathan</w:t>
            </w:r>
            <w:r>
              <w:t xml:space="preserve"> </w:t>
            </w:r>
            <w:r w:rsidRPr="344C1D26">
              <w:rPr>
                <w:rStyle w:val="IntenseEmphasis"/>
              </w:rPr>
              <w:t>Evans</w:t>
            </w:r>
          </w:p>
          <w:p w14:paraId="70309354" w14:textId="3485EEA7" w:rsidR="00692703" w:rsidRPr="00CF1A49" w:rsidRDefault="344C1D26" w:rsidP="344C1D26">
            <w:pPr>
              <w:pStyle w:val="ContactInfo"/>
            </w:pPr>
            <w:r>
              <w:t xml:space="preserve">10035 Goler Wash Ct Reno, NV 89521 </w:t>
            </w:r>
            <w:sdt>
              <w:sdtPr>
                <w:alias w:val="Divider dot:"/>
                <w:tag w:val="Divider dot:"/>
                <w:id w:val="877403430"/>
                <w:placeholder>
                  <w:docPart w:val="47A9446B88C24114A1FE601A83F26AC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(775)315-1203</w:t>
            </w:r>
          </w:p>
          <w:p w14:paraId="68E9CDF0" w14:textId="4597B757" w:rsidR="344C1D26" w:rsidRDefault="009C4554" w:rsidP="344C1D26">
            <w:pPr>
              <w:pStyle w:val="ContactInfo"/>
              <w:rPr>
                <w:color w:val="1D824C" w:themeColor="accent1"/>
              </w:rPr>
            </w:pPr>
            <w:hyperlink r:id="rId8">
              <w:r w:rsidR="344C1D26" w:rsidRPr="344C1D26">
                <w:rPr>
                  <w:rStyle w:val="Hyperlink"/>
                  <w:b/>
                  <w:bCs/>
                  <w:color w:val="1D824C" w:themeColor="accent1"/>
                </w:rPr>
                <w:t>natemakesgames.com</w:t>
              </w:r>
            </w:hyperlink>
          </w:p>
          <w:p w14:paraId="1290E1EC" w14:textId="6701D160" w:rsidR="00692703" w:rsidRPr="00CF1A49" w:rsidRDefault="00A2544C" w:rsidP="00913946">
            <w:pPr>
              <w:pStyle w:val="ContactInfoEmphasis"/>
              <w:contextualSpacing w:val="0"/>
            </w:pPr>
            <w:r>
              <w:t>nathanevans@</w:t>
            </w:r>
            <w:r w:rsidR="00E95609">
              <w:t>nevada</w:t>
            </w:r>
            <w:r>
              <w:t>.</w:t>
            </w:r>
            <w:r w:rsidR="00E95609">
              <w:t>unr</w:t>
            </w:r>
            <w:r>
              <w:t>.edu</w:t>
            </w:r>
            <w:r w:rsidR="00692703" w:rsidRPr="00CF1A49">
              <w:t xml:space="preserve"> </w:t>
            </w:r>
            <w:bookmarkEnd w:id="0"/>
          </w:p>
        </w:tc>
      </w:tr>
      <w:tr w:rsidR="009571D8" w:rsidRPr="00CF1A49" w14:paraId="7049B4F7" w14:textId="77777777" w:rsidTr="344C1D26">
        <w:trPr>
          <w:trHeight w:val="518"/>
        </w:trPr>
        <w:tc>
          <w:tcPr>
            <w:tcW w:w="9360" w:type="dxa"/>
            <w:tcMar>
              <w:top w:w="432" w:type="dxa"/>
            </w:tcMar>
          </w:tcPr>
          <w:p w14:paraId="39716B07" w14:textId="0690645A" w:rsidR="344C1D26" w:rsidRDefault="344C1D26" w:rsidP="344C1D26">
            <w:pPr>
              <w:jc w:val="center"/>
            </w:pPr>
            <w:r>
              <w:t>Student in software development with 2 years of academic and professional experience in game development. Supported the development process from concept to release on two professional projects. Reliably hitting deadlines ahead of schedule and exceeding expectations. I was able to add to company wiki to help with onboarding for future employees.</w:t>
            </w:r>
          </w:p>
          <w:p w14:paraId="093924E9" w14:textId="48ECC16F" w:rsidR="001755A8" w:rsidRPr="00FF7231" w:rsidRDefault="665754D8" w:rsidP="665754D8">
            <w:pPr>
              <w:pStyle w:val="Heading1"/>
              <w:outlineLvl w:val="0"/>
              <w:rPr>
                <w:rFonts w:ascii="Georgia" w:hAnsi="Georgia"/>
                <w:bCs/>
                <w:szCs w:val="28"/>
              </w:rPr>
            </w:pPr>
            <w:r w:rsidRPr="665754D8">
              <w:rPr>
                <w:sz w:val="24"/>
                <w:szCs w:val="24"/>
              </w:rPr>
              <w:t>Experience</w:t>
            </w:r>
          </w:p>
        </w:tc>
      </w:tr>
    </w:tbl>
    <w:tbl>
      <w:tblPr>
        <w:tblStyle w:val="TableGrid"/>
        <w:tblpPr w:leftFromText="180" w:rightFromText="180" w:vertAnchor="text" w:horzAnchor="margin" w:tblpY="730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90"/>
      </w:tblGrid>
      <w:tr w:rsidR="0014585F" w:rsidRPr="00CF1A49" w14:paraId="1C85B468" w14:textId="77777777" w:rsidTr="344C1D26">
        <w:tc>
          <w:tcPr>
            <w:tcW w:w="9290" w:type="dxa"/>
          </w:tcPr>
          <w:p w14:paraId="7A18A3B1" w14:textId="78714956" w:rsidR="0014585F" w:rsidRPr="00E11582" w:rsidRDefault="665754D8" w:rsidP="665754D8">
            <w:pPr>
              <w:pStyle w:val="Heading3"/>
              <w:outlineLvl w:val="2"/>
              <w:rPr>
                <w:sz w:val="18"/>
                <w:szCs w:val="18"/>
              </w:rPr>
            </w:pPr>
            <w:bookmarkStart w:id="1" w:name="_Hlk76557111"/>
            <w:r w:rsidRPr="665754D8">
              <w:rPr>
                <w:sz w:val="18"/>
                <w:szCs w:val="18"/>
              </w:rPr>
              <w:t>September 2021 – present</w:t>
            </w:r>
          </w:p>
          <w:p w14:paraId="1E4CAA79" w14:textId="2E52DFAB" w:rsidR="0014585F" w:rsidRPr="00E11582" w:rsidRDefault="344C1D26" w:rsidP="665754D8">
            <w:pPr>
              <w:pStyle w:val="Heading2"/>
              <w:outlineLvl w:val="1"/>
              <w:rPr>
                <w:sz w:val="20"/>
                <w:szCs w:val="20"/>
              </w:rPr>
            </w:pPr>
            <w:r w:rsidRPr="344C1D26">
              <w:rPr>
                <w:sz w:val="20"/>
                <w:szCs w:val="20"/>
              </w:rPr>
              <w:t xml:space="preserve">Game Development Intern, </w:t>
            </w:r>
            <w:r w:rsidRPr="344C1D26">
              <w:rPr>
                <w:rStyle w:val="SubtleReference"/>
                <w:sz w:val="20"/>
                <w:szCs w:val="20"/>
              </w:rPr>
              <w:t>Light and wonder (formerly scientific Games)</w:t>
            </w:r>
          </w:p>
          <w:p w14:paraId="651EF584" w14:textId="3640F48B" w:rsidR="0014585F" w:rsidRPr="00FF7231" w:rsidRDefault="344C1D26" w:rsidP="000072DA">
            <w:pPr>
              <w:pStyle w:val="ListParagraph"/>
              <w:numPr>
                <w:ilvl w:val="0"/>
                <w:numId w:val="16"/>
              </w:numPr>
            </w:pPr>
            <w:r>
              <w:t>Use Unity and C# to develop games with client and server interaction</w:t>
            </w:r>
          </w:p>
          <w:p w14:paraId="1407D46D" w14:textId="7D5599A7" w:rsidR="000072DA" w:rsidRPr="00FF7231" w:rsidRDefault="344C1D26" w:rsidP="000072DA">
            <w:pPr>
              <w:pStyle w:val="ListParagraph"/>
              <w:numPr>
                <w:ilvl w:val="0"/>
                <w:numId w:val="16"/>
              </w:numPr>
            </w:pPr>
            <w:r>
              <w:t>Managed workload and meeting deadlines set by management</w:t>
            </w:r>
          </w:p>
          <w:p w14:paraId="3C781034" w14:textId="2FEFEF73" w:rsidR="000072DA" w:rsidRPr="00FF7231" w:rsidRDefault="344C1D26" w:rsidP="000072DA">
            <w:pPr>
              <w:pStyle w:val="ListParagraph"/>
              <w:numPr>
                <w:ilvl w:val="0"/>
                <w:numId w:val="16"/>
              </w:numPr>
            </w:pPr>
            <w:r>
              <w:t>Worked in a team to develop innovative solutions.</w:t>
            </w:r>
          </w:p>
          <w:p w14:paraId="5AC9E21D" w14:textId="3809B5EE" w:rsidR="00907B2A" w:rsidRPr="00FF7231" w:rsidRDefault="344C1D26" w:rsidP="000072DA">
            <w:pPr>
              <w:pStyle w:val="ListParagraph"/>
              <w:numPr>
                <w:ilvl w:val="0"/>
                <w:numId w:val="16"/>
              </w:numPr>
            </w:pPr>
            <w:r>
              <w:t>Presented progress reports to superiors and keeping the team up to date on my work.</w:t>
            </w:r>
          </w:p>
          <w:p w14:paraId="3EDFC43A" w14:textId="10847368" w:rsidR="344C1D26" w:rsidRDefault="344C1D26" w:rsidP="344C1D26">
            <w:pPr>
              <w:pStyle w:val="ListParagraph"/>
              <w:numPr>
                <w:ilvl w:val="0"/>
                <w:numId w:val="16"/>
              </w:numPr>
            </w:pPr>
          </w:p>
          <w:p w14:paraId="6FBDB5AC" w14:textId="0C157A40" w:rsidR="0014585F" w:rsidRPr="00E11582" w:rsidRDefault="344C1D26" w:rsidP="665754D8">
            <w:pPr>
              <w:pStyle w:val="Heading3"/>
              <w:outlineLvl w:val="2"/>
              <w:rPr>
                <w:sz w:val="18"/>
                <w:szCs w:val="18"/>
              </w:rPr>
            </w:pPr>
            <w:r w:rsidRPr="344C1D26">
              <w:rPr>
                <w:sz w:val="18"/>
                <w:szCs w:val="18"/>
              </w:rPr>
              <w:t>August 2018- August 2019</w:t>
            </w:r>
          </w:p>
          <w:p w14:paraId="5BEF76D4" w14:textId="17F6486F" w:rsidR="0014585F" w:rsidRPr="00E11582" w:rsidRDefault="344C1D26" w:rsidP="344C1D26">
            <w:pPr>
              <w:pStyle w:val="Heading2"/>
              <w:outlineLvl w:val="1"/>
              <w:rPr>
                <w:rStyle w:val="SubtleReference"/>
                <w:sz w:val="20"/>
                <w:szCs w:val="20"/>
              </w:rPr>
            </w:pPr>
            <w:r w:rsidRPr="344C1D26">
              <w:rPr>
                <w:sz w:val="20"/>
                <w:szCs w:val="20"/>
              </w:rPr>
              <w:t xml:space="preserve">Unmanned Aircraft system Operator, </w:t>
            </w:r>
            <w:r w:rsidRPr="344C1D26">
              <w:rPr>
                <w:rStyle w:val="SubtleReference"/>
                <w:sz w:val="20"/>
                <w:szCs w:val="20"/>
              </w:rPr>
              <w:t>U.S Army</w:t>
            </w:r>
          </w:p>
          <w:p w14:paraId="0767CA4C" w14:textId="7B020AB6" w:rsidR="00907B2A" w:rsidRPr="00907B2A" w:rsidRDefault="344C1D26" w:rsidP="344C1D26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Followed flight regulations and system limitations to complete missions</w:t>
            </w:r>
          </w:p>
          <w:p w14:paraId="0BDE45F9" w14:textId="4A7FDAE1" w:rsidR="00907B2A" w:rsidRPr="00907B2A" w:rsidRDefault="344C1D26" w:rsidP="344C1D26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Performed in depth inspections of aircraft and follow strict procedures</w:t>
            </w:r>
          </w:p>
          <w:p w14:paraId="0CAE79DC" w14:textId="50C69EFA" w:rsidR="00907B2A" w:rsidRPr="00907B2A" w:rsidRDefault="344C1D26" w:rsidP="344C1D26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Reported to superiors about mission parameters and results.</w:t>
            </w:r>
          </w:p>
        </w:tc>
      </w:tr>
      <w:tr w:rsidR="0014585F" w:rsidRPr="00CF1A49" w14:paraId="6675EB7E" w14:textId="77777777" w:rsidTr="344C1D26">
        <w:trPr>
          <w:trHeight w:val="778"/>
        </w:trPr>
        <w:tc>
          <w:tcPr>
            <w:tcW w:w="9290" w:type="dxa"/>
            <w:tcMar>
              <w:top w:w="216" w:type="dxa"/>
            </w:tcMar>
          </w:tcPr>
          <w:p w14:paraId="5066B832" w14:textId="78132F7A" w:rsidR="0014585F" w:rsidRPr="00E11582" w:rsidRDefault="665754D8" w:rsidP="665754D8">
            <w:pPr>
              <w:pStyle w:val="Heading3"/>
              <w:outlineLvl w:val="2"/>
              <w:rPr>
                <w:sz w:val="18"/>
                <w:szCs w:val="18"/>
              </w:rPr>
            </w:pPr>
            <w:r w:rsidRPr="665754D8">
              <w:rPr>
                <w:sz w:val="18"/>
                <w:szCs w:val="18"/>
              </w:rPr>
              <w:t>August 2017 – December 2017</w:t>
            </w:r>
          </w:p>
          <w:p w14:paraId="0FB53BC5" w14:textId="63FF79E3" w:rsidR="0014585F" w:rsidRDefault="665754D8" w:rsidP="665754D8">
            <w:pPr>
              <w:pStyle w:val="Heading2"/>
              <w:outlineLvl w:val="1"/>
              <w:rPr>
                <w:rStyle w:val="SubtleReference"/>
                <w:sz w:val="20"/>
                <w:szCs w:val="20"/>
              </w:rPr>
            </w:pPr>
            <w:r w:rsidRPr="665754D8">
              <w:rPr>
                <w:sz w:val="20"/>
                <w:szCs w:val="20"/>
              </w:rPr>
              <w:t xml:space="preserve">Undergraduate Research Assistant, </w:t>
            </w:r>
            <w:r w:rsidRPr="665754D8">
              <w:rPr>
                <w:rStyle w:val="SubtleReference"/>
                <w:sz w:val="20"/>
                <w:szCs w:val="20"/>
              </w:rPr>
              <w:t>University of Nevada – Reno.</w:t>
            </w:r>
          </w:p>
          <w:p w14:paraId="1B69FD4C" w14:textId="580C94B1" w:rsidR="00BE225C" w:rsidRPr="00FF7231" w:rsidRDefault="344C1D26" w:rsidP="00907B2A">
            <w:pPr>
              <w:pStyle w:val="ListParagraph"/>
              <w:numPr>
                <w:ilvl w:val="0"/>
                <w:numId w:val="18"/>
              </w:numPr>
            </w:pPr>
            <w:r>
              <w:t>Planned, modified, and executed research techniques, procedures, and trials.</w:t>
            </w:r>
          </w:p>
          <w:p w14:paraId="216FACE2" w14:textId="1599EC14" w:rsidR="00907B2A" w:rsidRPr="00FF7231" w:rsidRDefault="344C1D26" w:rsidP="00907B2A">
            <w:pPr>
              <w:pStyle w:val="ListParagraph"/>
              <w:numPr>
                <w:ilvl w:val="0"/>
                <w:numId w:val="18"/>
              </w:numPr>
            </w:pPr>
            <w:r>
              <w:t>Performed statistical, qualitative, and quantitative analysis.</w:t>
            </w:r>
          </w:p>
          <w:p w14:paraId="1241C487" w14:textId="0107C1AF" w:rsidR="00907B2A" w:rsidRPr="00FF7231" w:rsidRDefault="344C1D26" w:rsidP="00907B2A">
            <w:pPr>
              <w:pStyle w:val="ListParagraph"/>
              <w:numPr>
                <w:ilvl w:val="0"/>
                <w:numId w:val="18"/>
              </w:numPr>
            </w:pPr>
            <w:r>
              <w:t>Followed recipes and instruction to make chemical compounds.</w:t>
            </w:r>
          </w:p>
          <w:p w14:paraId="03B547E2" w14:textId="23B4F0AB" w:rsidR="00907B2A" w:rsidRPr="00907B2A" w:rsidRDefault="344C1D26" w:rsidP="00907B2A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t>Prepared reports, presentations, and submissions to peer-review journals</w:t>
            </w:r>
            <w:r w:rsidRPr="344C1D26">
              <w:rPr>
                <w:sz w:val="18"/>
                <w:szCs w:val="18"/>
              </w:rPr>
              <w:t>.</w:t>
            </w:r>
          </w:p>
          <w:p w14:paraId="0E9FE4A7" w14:textId="77777777" w:rsidR="009856E3" w:rsidRDefault="009856E3" w:rsidP="0014585F">
            <w:pPr>
              <w:rPr>
                <w:sz w:val="18"/>
                <w:szCs w:val="18"/>
              </w:rPr>
            </w:pPr>
          </w:p>
          <w:bookmarkEnd w:id="1"/>
          <w:p w14:paraId="36C2B3BB" w14:textId="56B32217" w:rsidR="009856E3" w:rsidRPr="005F7CF1" w:rsidRDefault="009856E3" w:rsidP="009856E3">
            <w:pPr>
              <w:rPr>
                <w:sz w:val="18"/>
                <w:szCs w:val="18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F42F329B00E9465B88F6A8F6E3521255"/>
        </w:placeholder>
        <w:temporary/>
        <w:showingPlcHdr/>
        <w15:appearance w15:val="hidden"/>
      </w:sdtPr>
      <w:sdtEndPr/>
      <w:sdtContent>
        <w:p w14:paraId="13367310" w14:textId="77777777" w:rsidR="00DA59AA" w:rsidRPr="00CF1A49" w:rsidRDefault="00DA59AA" w:rsidP="0097790C">
          <w:pPr>
            <w:pStyle w:val="Heading1"/>
          </w:pPr>
          <w:r w:rsidRPr="0014585F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C483D" w:rsidRPr="00CF1A49" w14:paraId="7D573D48" w14:textId="77777777" w:rsidTr="344C1D26">
        <w:trPr>
          <w:trHeight w:val="80"/>
        </w:trPr>
        <w:tc>
          <w:tcPr>
            <w:tcW w:w="9290" w:type="dxa"/>
          </w:tcPr>
          <w:p w14:paraId="24B0DA9B" w14:textId="77777777" w:rsidR="00AC483D" w:rsidRPr="00E11582" w:rsidRDefault="00AC483D" w:rsidP="00AC483D">
            <w:pPr>
              <w:pStyle w:val="Heading3"/>
              <w:contextualSpacing w:val="0"/>
              <w:outlineLvl w:val="2"/>
              <w:rPr>
                <w:sz w:val="18"/>
                <w:szCs w:val="18"/>
              </w:rPr>
            </w:pPr>
            <w:r w:rsidRPr="00E11582">
              <w:rPr>
                <w:sz w:val="18"/>
                <w:szCs w:val="18"/>
              </w:rPr>
              <w:t>may 2019</w:t>
            </w:r>
          </w:p>
          <w:p w14:paraId="6D826326" w14:textId="45F0E8E0" w:rsidR="00AC483D" w:rsidRPr="00D448C4" w:rsidRDefault="344C1D26" w:rsidP="344C1D26">
            <w:pPr>
              <w:pStyle w:val="Heading2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 w:rsidRPr="344C1D26">
              <w:rPr>
                <w:sz w:val="20"/>
                <w:szCs w:val="20"/>
              </w:rPr>
              <w:t xml:space="preserve">Associate of Science, </w:t>
            </w:r>
            <w:r w:rsidRPr="344C1D26">
              <w:rPr>
                <w:rStyle w:val="SubtleReference"/>
                <w:sz w:val="20"/>
                <w:szCs w:val="20"/>
              </w:rPr>
              <w:t>Truckee meadows community college</w:t>
            </w:r>
          </w:p>
          <w:p w14:paraId="3E229A79" w14:textId="291BF890" w:rsidR="00AC483D" w:rsidRPr="00E11582" w:rsidRDefault="00AC483D" w:rsidP="00AC483D">
            <w:pPr>
              <w:pStyle w:val="Heading3"/>
              <w:contextualSpacing w:val="0"/>
              <w:outlineLvl w:val="2"/>
              <w:rPr>
                <w:sz w:val="18"/>
                <w:szCs w:val="18"/>
              </w:rPr>
            </w:pPr>
            <w:r w:rsidRPr="00E11582">
              <w:rPr>
                <w:sz w:val="18"/>
                <w:szCs w:val="18"/>
              </w:rPr>
              <w:t>may 202</w:t>
            </w:r>
            <w:r w:rsidR="00473634">
              <w:rPr>
                <w:sz w:val="18"/>
                <w:szCs w:val="18"/>
              </w:rPr>
              <w:t>3</w:t>
            </w:r>
          </w:p>
          <w:p w14:paraId="3B350D97" w14:textId="4406280D" w:rsidR="00AC483D" w:rsidRPr="00BE225C" w:rsidRDefault="344C1D26" w:rsidP="344C1D26">
            <w:pPr>
              <w:pStyle w:val="Heading2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 w:rsidRPr="344C1D26">
              <w:rPr>
                <w:sz w:val="20"/>
                <w:szCs w:val="20"/>
              </w:rPr>
              <w:t xml:space="preserve">BACHELOR of science: Computer science with a minor in mathematics, </w:t>
            </w:r>
            <w:r w:rsidRPr="344C1D26">
              <w:rPr>
                <w:rStyle w:val="SubtleReference"/>
                <w:sz w:val="20"/>
                <w:szCs w:val="20"/>
              </w:rPr>
              <w:t>University of Nevada, Reno</w:t>
            </w:r>
          </w:p>
        </w:tc>
      </w:tr>
    </w:tbl>
    <w:sdt>
      <w:sdtPr>
        <w:alias w:val="Skills:"/>
        <w:tag w:val="Skills:"/>
        <w:id w:val="-1392877668"/>
        <w:placeholder>
          <w:docPart w:val="4E9DB79EC599459D95383FEBE74EF9ED"/>
        </w:placeholder>
        <w:temporary/>
        <w:showingPlcHdr/>
        <w15:appearance w15:val="hidden"/>
      </w:sdtPr>
      <w:sdtEndPr/>
      <w:sdtContent>
        <w:p w14:paraId="0220CD6E" w14:textId="77777777" w:rsidR="00486277" w:rsidRPr="00CF1A49" w:rsidRDefault="00486277" w:rsidP="00486277">
          <w:pPr>
            <w:pStyle w:val="Heading1"/>
          </w:pPr>
          <w:r w:rsidRPr="0014585F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FF7231" w14:paraId="5086E1FF" w14:textId="77777777" w:rsidTr="00CF1A49">
        <w:tc>
          <w:tcPr>
            <w:tcW w:w="4675" w:type="dxa"/>
          </w:tcPr>
          <w:p w14:paraId="3F7599FA" w14:textId="2B940C84" w:rsidR="001E3120" w:rsidRPr="00FF7231" w:rsidRDefault="000072DA" w:rsidP="006E1507">
            <w:pPr>
              <w:pStyle w:val="ListBullet"/>
              <w:contextualSpacing w:val="0"/>
            </w:pPr>
            <w:r w:rsidRPr="00FF7231">
              <w:t>C, C++, C# programming languages</w:t>
            </w:r>
          </w:p>
          <w:p w14:paraId="69EDD59E" w14:textId="6CE9D929" w:rsidR="001F4E6D" w:rsidRPr="00FF7231" w:rsidRDefault="00473634" w:rsidP="006E1507">
            <w:pPr>
              <w:pStyle w:val="ListBullet"/>
              <w:contextualSpacing w:val="0"/>
            </w:pPr>
            <w:r>
              <w:t>Jira and debugging tools</w:t>
            </w:r>
          </w:p>
          <w:p w14:paraId="1DA0DB53" w14:textId="1E64B406" w:rsidR="00313285" w:rsidRPr="00FF7231" w:rsidRDefault="000072DA" w:rsidP="006E1507">
            <w:pPr>
              <w:pStyle w:val="ListBullet"/>
              <w:contextualSpacing w:val="0"/>
            </w:pPr>
            <w:r w:rsidRPr="00FF7231">
              <w:t>GitHub</w:t>
            </w:r>
            <w:r w:rsidR="00070D42">
              <w:t>/Perforce and other version control software</w:t>
            </w:r>
          </w:p>
        </w:tc>
        <w:tc>
          <w:tcPr>
            <w:tcW w:w="4675" w:type="dxa"/>
            <w:tcMar>
              <w:left w:w="360" w:type="dxa"/>
            </w:tcMar>
          </w:tcPr>
          <w:p w14:paraId="3F0ABEEB" w14:textId="21869FE4" w:rsidR="003A0632" w:rsidRPr="00FF7231" w:rsidRDefault="000072DA" w:rsidP="006E1507">
            <w:pPr>
              <w:pStyle w:val="ListBullet"/>
              <w:contextualSpacing w:val="0"/>
            </w:pPr>
            <w:r w:rsidRPr="00FF7231">
              <w:t>Working in a team</w:t>
            </w:r>
          </w:p>
          <w:p w14:paraId="1A4B06F4" w14:textId="64B4D74A" w:rsidR="001E3120" w:rsidRPr="00FF7231" w:rsidRDefault="000072DA" w:rsidP="006E1507">
            <w:pPr>
              <w:pStyle w:val="ListBullet"/>
              <w:contextualSpacing w:val="0"/>
            </w:pPr>
            <w:r w:rsidRPr="00FF7231">
              <w:t xml:space="preserve">Reliability and timeliness </w:t>
            </w:r>
          </w:p>
          <w:p w14:paraId="4B56805A" w14:textId="192092AB" w:rsidR="00313285" w:rsidRPr="00FF7231" w:rsidRDefault="00313285" w:rsidP="00313285">
            <w:pPr>
              <w:pStyle w:val="ListBullet"/>
              <w:contextualSpacing w:val="0"/>
            </w:pPr>
            <w:r w:rsidRPr="00FF7231">
              <w:t>Quickly learn</w:t>
            </w:r>
            <w:r w:rsidR="000072DA" w:rsidRPr="00FF7231">
              <w:t xml:space="preserve"> and adapt to new environments</w:t>
            </w:r>
          </w:p>
        </w:tc>
      </w:tr>
    </w:tbl>
    <w:p w14:paraId="41626CB6" w14:textId="524791C9" w:rsidR="00B51D1B" w:rsidRPr="00392561" w:rsidRDefault="00B51D1B" w:rsidP="006E1507">
      <w:pPr>
        <w:rPr>
          <w:sz w:val="18"/>
          <w:szCs w:val="18"/>
        </w:rPr>
      </w:pPr>
    </w:p>
    <w:sectPr w:rsidR="00B51D1B" w:rsidRPr="00392561" w:rsidSect="00392561">
      <w:footerReference w:type="default" r:id="rId9"/>
      <w:headerReference w:type="first" r:id="rId10"/>
      <w:pgSz w:w="12240" w:h="15840" w:code="1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5C52" w14:textId="77777777" w:rsidR="009C4554" w:rsidRDefault="009C4554" w:rsidP="0068194B">
      <w:r>
        <w:separator/>
      </w:r>
    </w:p>
    <w:p w14:paraId="00206C57" w14:textId="77777777" w:rsidR="009C4554" w:rsidRDefault="009C4554"/>
    <w:p w14:paraId="76E90212" w14:textId="77777777" w:rsidR="009C4554" w:rsidRDefault="009C4554"/>
  </w:endnote>
  <w:endnote w:type="continuationSeparator" w:id="0">
    <w:p w14:paraId="235150A1" w14:textId="77777777" w:rsidR="009C4554" w:rsidRDefault="009C4554" w:rsidP="0068194B">
      <w:r>
        <w:continuationSeparator/>
      </w:r>
    </w:p>
    <w:p w14:paraId="018F0084" w14:textId="77777777" w:rsidR="009C4554" w:rsidRDefault="009C4554"/>
    <w:p w14:paraId="66137B21" w14:textId="77777777" w:rsidR="009C4554" w:rsidRDefault="009C4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0A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48AD" w14:textId="77777777" w:rsidR="009C4554" w:rsidRDefault="009C4554" w:rsidP="0068194B">
      <w:r>
        <w:separator/>
      </w:r>
    </w:p>
    <w:p w14:paraId="547D1054" w14:textId="77777777" w:rsidR="009C4554" w:rsidRDefault="009C4554"/>
    <w:p w14:paraId="5CE84D8A" w14:textId="77777777" w:rsidR="009C4554" w:rsidRDefault="009C4554"/>
  </w:footnote>
  <w:footnote w:type="continuationSeparator" w:id="0">
    <w:p w14:paraId="5B001014" w14:textId="77777777" w:rsidR="009C4554" w:rsidRDefault="009C4554" w:rsidP="0068194B">
      <w:r>
        <w:continuationSeparator/>
      </w:r>
    </w:p>
    <w:p w14:paraId="2C75B911" w14:textId="77777777" w:rsidR="009C4554" w:rsidRDefault="009C4554"/>
    <w:p w14:paraId="3B4986EF" w14:textId="77777777" w:rsidR="009C4554" w:rsidRDefault="009C45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C8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DC3C5C" wp14:editId="110497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5CC3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59451B"/>
    <w:multiLevelType w:val="hybridMultilevel"/>
    <w:tmpl w:val="E1AE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161724"/>
    <w:multiLevelType w:val="hybridMultilevel"/>
    <w:tmpl w:val="0E84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A1244"/>
    <w:multiLevelType w:val="hybridMultilevel"/>
    <w:tmpl w:val="F6F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74E30"/>
    <w:multiLevelType w:val="hybridMultilevel"/>
    <w:tmpl w:val="26E69858"/>
    <w:lvl w:ilvl="0" w:tplc="B23E755E">
      <w:start w:val="7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4435F"/>
    <w:multiLevelType w:val="hybridMultilevel"/>
    <w:tmpl w:val="AC28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4314470">
    <w:abstractNumId w:val="9"/>
  </w:num>
  <w:num w:numId="2" w16cid:durableId="1545633154">
    <w:abstractNumId w:val="8"/>
  </w:num>
  <w:num w:numId="3" w16cid:durableId="1583443022">
    <w:abstractNumId w:val="7"/>
  </w:num>
  <w:num w:numId="4" w16cid:durableId="1663193711">
    <w:abstractNumId w:val="6"/>
  </w:num>
  <w:num w:numId="5" w16cid:durableId="1919439099">
    <w:abstractNumId w:val="11"/>
  </w:num>
  <w:num w:numId="6" w16cid:durableId="480118241">
    <w:abstractNumId w:val="3"/>
  </w:num>
  <w:num w:numId="7" w16cid:durableId="802389221">
    <w:abstractNumId w:val="12"/>
  </w:num>
  <w:num w:numId="8" w16cid:durableId="1559826431">
    <w:abstractNumId w:val="2"/>
  </w:num>
  <w:num w:numId="9" w16cid:durableId="45179658">
    <w:abstractNumId w:val="17"/>
  </w:num>
  <w:num w:numId="10" w16cid:durableId="727191842">
    <w:abstractNumId w:val="5"/>
  </w:num>
  <w:num w:numId="11" w16cid:durableId="1738478116">
    <w:abstractNumId w:val="4"/>
  </w:num>
  <w:num w:numId="12" w16cid:durableId="966592536">
    <w:abstractNumId w:val="1"/>
  </w:num>
  <w:num w:numId="13" w16cid:durableId="1771005023">
    <w:abstractNumId w:val="0"/>
  </w:num>
  <w:num w:numId="14" w16cid:durableId="323046613">
    <w:abstractNumId w:val="15"/>
  </w:num>
  <w:num w:numId="15" w16cid:durableId="572352839">
    <w:abstractNumId w:val="14"/>
  </w:num>
  <w:num w:numId="16" w16cid:durableId="482812977">
    <w:abstractNumId w:val="16"/>
  </w:num>
  <w:num w:numId="17" w16cid:durableId="821701732">
    <w:abstractNumId w:val="10"/>
  </w:num>
  <w:num w:numId="18" w16cid:durableId="6615455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4C"/>
    <w:rsid w:val="000001EF"/>
    <w:rsid w:val="000072DA"/>
    <w:rsid w:val="00007322"/>
    <w:rsid w:val="00007728"/>
    <w:rsid w:val="00024584"/>
    <w:rsid w:val="00024730"/>
    <w:rsid w:val="00055E95"/>
    <w:rsid w:val="0007021F"/>
    <w:rsid w:val="00070D42"/>
    <w:rsid w:val="000B2BA5"/>
    <w:rsid w:val="000E23C6"/>
    <w:rsid w:val="000F2F8C"/>
    <w:rsid w:val="0010006E"/>
    <w:rsid w:val="001045A8"/>
    <w:rsid w:val="00114A91"/>
    <w:rsid w:val="001427E1"/>
    <w:rsid w:val="0014585F"/>
    <w:rsid w:val="00163668"/>
    <w:rsid w:val="00171566"/>
    <w:rsid w:val="00174676"/>
    <w:rsid w:val="001755A8"/>
    <w:rsid w:val="00184014"/>
    <w:rsid w:val="00192008"/>
    <w:rsid w:val="001A73F5"/>
    <w:rsid w:val="001C0E68"/>
    <w:rsid w:val="001C4B6F"/>
    <w:rsid w:val="001D0BF1"/>
    <w:rsid w:val="001D1568"/>
    <w:rsid w:val="001E3120"/>
    <w:rsid w:val="001E7E0C"/>
    <w:rsid w:val="001F0BB0"/>
    <w:rsid w:val="001F4E6D"/>
    <w:rsid w:val="001F6140"/>
    <w:rsid w:val="00203573"/>
    <w:rsid w:val="0020597D"/>
    <w:rsid w:val="00213B4C"/>
    <w:rsid w:val="00214744"/>
    <w:rsid w:val="002253B0"/>
    <w:rsid w:val="00236D54"/>
    <w:rsid w:val="00241D8C"/>
    <w:rsid w:val="00241FDB"/>
    <w:rsid w:val="0024720C"/>
    <w:rsid w:val="00250E9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285"/>
    <w:rsid w:val="00316DFF"/>
    <w:rsid w:val="00325B57"/>
    <w:rsid w:val="00336056"/>
    <w:rsid w:val="003544E1"/>
    <w:rsid w:val="00366398"/>
    <w:rsid w:val="00392561"/>
    <w:rsid w:val="003A0632"/>
    <w:rsid w:val="003A30E5"/>
    <w:rsid w:val="003A6ADF"/>
    <w:rsid w:val="003B5928"/>
    <w:rsid w:val="003D380F"/>
    <w:rsid w:val="003E160D"/>
    <w:rsid w:val="003F1D5F"/>
    <w:rsid w:val="00400948"/>
    <w:rsid w:val="00405128"/>
    <w:rsid w:val="00406CFF"/>
    <w:rsid w:val="00416B25"/>
    <w:rsid w:val="00420592"/>
    <w:rsid w:val="004319E0"/>
    <w:rsid w:val="00437E8C"/>
    <w:rsid w:val="00440225"/>
    <w:rsid w:val="004726BC"/>
    <w:rsid w:val="00473634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E43"/>
    <w:rsid w:val="00566A35"/>
    <w:rsid w:val="0056701E"/>
    <w:rsid w:val="005740D7"/>
    <w:rsid w:val="005951B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CF1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5E61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097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75C1"/>
    <w:rsid w:val="008F3B14"/>
    <w:rsid w:val="00901899"/>
    <w:rsid w:val="0090344B"/>
    <w:rsid w:val="00905715"/>
    <w:rsid w:val="00907B2A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7B2E"/>
    <w:rsid w:val="0097790C"/>
    <w:rsid w:val="0098506E"/>
    <w:rsid w:val="009856E3"/>
    <w:rsid w:val="009A44CE"/>
    <w:rsid w:val="009C4554"/>
    <w:rsid w:val="009C4DFC"/>
    <w:rsid w:val="009D44F8"/>
    <w:rsid w:val="009E3160"/>
    <w:rsid w:val="009F220C"/>
    <w:rsid w:val="009F3B05"/>
    <w:rsid w:val="009F4931"/>
    <w:rsid w:val="00A14534"/>
    <w:rsid w:val="00A14FC2"/>
    <w:rsid w:val="00A16DAA"/>
    <w:rsid w:val="00A24162"/>
    <w:rsid w:val="00A25023"/>
    <w:rsid w:val="00A2544C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4F8D"/>
    <w:rsid w:val="00AB610B"/>
    <w:rsid w:val="00AC483D"/>
    <w:rsid w:val="00AD360E"/>
    <w:rsid w:val="00AD40FB"/>
    <w:rsid w:val="00AD782D"/>
    <w:rsid w:val="00AE7650"/>
    <w:rsid w:val="00AF41D6"/>
    <w:rsid w:val="00B10EBE"/>
    <w:rsid w:val="00B236F1"/>
    <w:rsid w:val="00B50F99"/>
    <w:rsid w:val="00B51D1B"/>
    <w:rsid w:val="00B540F4"/>
    <w:rsid w:val="00B60FD0"/>
    <w:rsid w:val="00B622DF"/>
    <w:rsid w:val="00B6332A"/>
    <w:rsid w:val="00B6369F"/>
    <w:rsid w:val="00B81760"/>
    <w:rsid w:val="00B8494C"/>
    <w:rsid w:val="00BA1546"/>
    <w:rsid w:val="00BB15CE"/>
    <w:rsid w:val="00BB4E51"/>
    <w:rsid w:val="00BD431F"/>
    <w:rsid w:val="00BE2113"/>
    <w:rsid w:val="00BE225C"/>
    <w:rsid w:val="00BE423E"/>
    <w:rsid w:val="00BF61AC"/>
    <w:rsid w:val="00C31FAE"/>
    <w:rsid w:val="00C47FA6"/>
    <w:rsid w:val="00C57FC6"/>
    <w:rsid w:val="00C66A7D"/>
    <w:rsid w:val="00C779DA"/>
    <w:rsid w:val="00C814F7"/>
    <w:rsid w:val="00C9006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48C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58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F82"/>
    <w:rsid w:val="00E9528E"/>
    <w:rsid w:val="00E95609"/>
    <w:rsid w:val="00EA5099"/>
    <w:rsid w:val="00EC1351"/>
    <w:rsid w:val="00EC4CBF"/>
    <w:rsid w:val="00EE2CA8"/>
    <w:rsid w:val="00EF17E8"/>
    <w:rsid w:val="00EF51D9"/>
    <w:rsid w:val="00EF5D28"/>
    <w:rsid w:val="00F130DD"/>
    <w:rsid w:val="00F24884"/>
    <w:rsid w:val="00F476C4"/>
    <w:rsid w:val="00F57C4E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231"/>
    <w:rsid w:val="344C1D26"/>
    <w:rsid w:val="665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F2654"/>
  <w15:chartTrackingRefBased/>
  <w15:docId w15:val="{2262772C-AAA2-4432-8D94-31559168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emakesgam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A9446B88C24114A1FE601A83F26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51B07-12E8-4AA5-B82E-A4CF42149A33}"/>
      </w:docPartPr>
      <w:docPartBody>
        <w:p w:rsidR="0037447E" w:rsidRDefault="0037447E">
          <w:pPr>
            <w:pStyle w:val="47A9446B88C24114A1FE601A83F26AC0"/>
          </w:pPr>
          <w:r w:rsidRPr="00CF1A49">
            <w:t>·</w:t>
          </w:r>
        </w:p>
      </w:docPartBody>
    </w:docPart>
    <w:docPart>
      <w:docPartPr>
        <w:name w:val="F42F329B00E9465B88F6A8F6E352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860-C87F-46FC-92E7-88FAF7AB3E52}"/>
      </w:docPartPr>
      <w:docPartBody>
        <w:p w:rsidR="0037447E" w:rsidRDefault="0037447E">
          <w:pPr>
            <w:pStyle w:val="F42F329B00E9465B88F6A8F6E3521255"/>
          </w:pPr>
          <w:r w:rsidRPr="00CF1A49">
            <w:t>Education</w:t>
          </w:r>
        </w:p>
      </w:docPartBody>
    </w:docPart>
    <w:docPart>
      <w:docPartPr>
        <w:name w:val="4E9DB79EC599459D95383FEBE74EF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9E1E-A788-4C73-B9D0-37C35C4A1269}"/>
      </w:docPartPr>
      <w:docPartBody>
        <w:p w:rsidR="0037447E" w:rsidRDefault="0037447E">
          <w:pPr>
            <w:pStyle w:val="4E9DB79EC599459D95383FEBE74EF9E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7E"/>
    <w:rsid w:val="0037447E"/>
    <w:rsid w:val="00617331"/>
    <w:rsid w:val="00676138"/>
    <w:rsid w:val="00686248"/>
    <w:rsid w:val="008248B7"/>
    <w:rsid w:val="00A1676D"/>
    <w:rsid w:val="00C43911"/>
    <w:rsid w:val="00DC438B"/>
    <w:rsid w:val="00F33509"/>
    <w:rsid w:val="00F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7A9446B88C24114A1FE601A83F26AC0">
    <w:name w:val="47A9446B88C24114A1FE601A83F26AC0"/>
  </w:style>
  <w:style w:type="paragraph" w:customStyle="1" w:styleId="158CE8AA3AB64E2388AF15D704FE3BFF">
    <w:name w:val="158CE8AA3AB64E2388AF15D704FE3BF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42F329B00E9465B88F6A8F6E3521255">
    <w:name w:val="F42F329B00E9465B88F6A8F6E3521255"/>
  </w:style>
  <w:style w:type="paragraph" w:customStyle="1" w:styleId="4E9DB79EC599459D95383FEBE74EF9ED">
    <w:name w:val="4E9DB79EC599459D95383FEBE74EF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C212-0581-4E1B-BABA-560530D3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C:\Users\natha\AppData\Roaming\Microsoft\Templates\Modern chronological resume.dotx</Template>
  <TotalTime>2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Evans</dc:creator>
  <cp:keywords/>
  <dc:description/>
  <cp:lastModifiedBy>Nathan Evans</cp:lastModifiedBy>
  <cp:revision>10</cp:revision>
  <dcterms:created xsi:type="dcterms:W3CDTF">2021-07-07T21:07:00Z</dcterms:created>
  <dcterms:modified xsi:type="dcterms:W3CDTF">2022-06-07T19:13:00Z</dcterms:modified>
  <cp:category/>
</cp:coreProperties>
</file>